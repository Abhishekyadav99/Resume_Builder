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3695065</wp:posOffset>
                </wp:positionH>
                <wp:positionV relativeFrom="paragraph">
                  <wp:posOffset>2085975</wp:posOffset>
                </wp:positionV>
                <wp:extent cx="3373120" cy="4699000"/>
                <wp:effectExtent l="4445" t="4445" r="13335" b="209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95065" y="2085975"/>
                          <a:ext cx="3373120" cy="469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&lt;!--Education--&gt;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&lt;div class="tabcontent" id="education"&gt;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&lt;h2 class="hd2"&gt;&lt;i class='fas fa-book-reader' style='font-size:30px'&gt;&lt;/i&gt;EDUCATION&lt;/h2&gt;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&lt;div class="back"&gt;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&lt;br&gt;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&lt;div class="msg"&gt;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&lt;b&gt;&lt;i class='fas fa-user-graduate' style='font-size:20px'&gt;&lt;/i&gt;&amp;nbsp; &amp;nbsp;&amp;nbsp; Bachelor of Technology&lt;/b&gt;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&lt;br&gt;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&lt;b&gt;&lt;i class='fas fa-laptop-code' style='font-size:20px'&gt;&lt;/i&gt;&amp;nbsp;&amp;nbsp; Information Technology&lt;/b&gt;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&lt;br&gt;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&lt;b&gt;&lt;i class='fas fa-school' style='font-size:24px'&gt;&lt;/i&gt;&amp;nbsp; GRAPHIC ERA HILL UNIVERSITY&lt;/b&gt;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&lt;br&gt;&lt;br&gt;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 xml:space="preserve">&amp;nbsp; &amp;nbsp; &lt;b&gt;&lt;i class="fa fa-calendar" style="font-size:24px"&gt;&lt;/i&gt;&amp;nbsp; 2016-2020&lt;/b&gt;&amp;nbsp; &amp;nbsp; 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&lt;b&gt;&lt;i class='fas fa-map-marker-alt' style='font-size:24px'&gt;&lt;/i&gt;&amp;nbsp; Dehradun&lt;/b&gt;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&lt;/div&gt;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&lt;/div&gt;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&lt;div class="msgr"&gt;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&lt;b&gt;&lt;i class='fas fa-user-graduate' style='font-size:20px'&gt;&lt;/i&gt;&amp;nbsp; &amp;nbsp;&amp;nbsp; Bachelor of Technology&lt;/b&gt;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&lt;br&gt;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&lt;b&gt;&lt;i class='fas fa-laptop-code' style='font-size:20px'&gt;&lt;/i&gt;&amp;nbsp;&amp;nbsp; Information Technology&lt;/b&gt;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&lt;br&gt;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&lt;b&gt;&lt;i class='fas fa-school' style='font-size:24px'&gt;&lt;/i&gt;&amp;nbsp; GRAPHIC ERA HILL UNIVERSITY&lt;/b&gt;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&lt;br&gt;&lt;br&gt;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 xml:space="preserve">&amp;nbsp; &amp;nbsp; &lt;b&gt;&lt;i class="fa fa-calendar" style="font-size:24px"&gt;&lt;/i&gt;&amp;nbsp; 2016-2020&lt;/b&gt;&amp;nbsp; &amp;nbsp; 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&lt;b&gt;&lt;i class='fas fa-map-marker-alt' style='font-size:24px'&gt;&lt;/i&gt;&amp;nbsp; Dehradun&lt;/b&gt;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&lt;/div&gt;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&lt;/div&gt;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0.95pt;margin-top:164.25pt;height:370pt;width:265.6pt;z-index:251671552;mso-width-relative:page;mso-height-relative:page;" fillcolor="#FFFFFF [3201]" filled="t" stroked="t" coordsize="21600,21600" o:gfxdata="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nES5e2AAAAA0BAAAPAAAAAAAAAAEAIAAAACIA&#10;AABkcnMvZG93bnJldi54bWxQSwECFAAUAAAACACHTuJAW31Yd0ICAACBBAAADgAAAAAAAAABACAA&#10;AAAn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</w:t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&lt;!--Education--&gt;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&lt;div class="tabcontent" id="education"&gt;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&lt;h2 class="hd2"&gt;&lt;i class='fas fa-book-reader' style='font-size:30px'&gt;&lt;/i&gt;EDUCATION&lt;/h2&gt;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&lt;div class="back"&gt;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&lt;br&gt;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&lt;div class="msg"&gt;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</w:t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&lt;b&gt;&lt;i class='fas fa-user-graduate' style='font-size:20px'&gt;&lt;/i&gt;&amp;nbsp; &amp;nbsp;&amp;nbsp; Bachelor of Technology&lt;/b&gt;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&lt;br&gt;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</w:t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&lt;b&gt;&lt;i class='fas fa-laptop-code' style='font-size:20px'&gt;&lt;/i&gt;&amp;nbsp;&amp;nbsp; Information Technology&lt;/b&gt;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&lt;br&gt;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</w:t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&lt;b&gt;&lt;i class='fas fa-school' style='font-size:24px'&gt;&lt;/i&gt;&amp;nbsp; GRAPHIC ERA HILL UNIVERSITY&lt;/b&gt;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&lt;br&gt;&lt;br&gt;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</w:t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 xml:space="preserve">&amp;nbsp; &amp;nbsp; &lt;b&gt;&lt;i class="fa fa-calendar" style="font-size:24px"&gt;&lt;/i&gt;&amp;nbsp; 2016-2020&lt;/b&gt;&amp;nbsp; &amp;nbsp; 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</w:t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&lt;b&gt;&lt;i class='fas fa-map-marker-alt' style='font-size:24px'&gt;&lt;/i&gt;&amp;nbsp; Dehradun&lt;/b&gt;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&lt;/div&gt;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&lt;/div&gt;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&lt;div class="msgr"&gt;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</w:t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&lt;b&gt;&lt;i class='fas fa-user-graduate' style='font-size:20px'&gt;&lt;/i&gt;&amp;nbsp; &amp;nbsp;&amp;nbsp; Bachelor of Technology&lt;/b&gt;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&lt;br&gt;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</w:t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&lt;b&gt;&lt;i class='fas fa-laptop-code' style='font-size:20px'&gt;&lt;/i&gt;&amp;nbsp;&amp;nbsp; Information Technology&lt;/b&gt;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&lt;br&gt;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</w:t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&lt;b&gt;&lt;i class='fas fa-school' style='font-size:24px'&gt;&lt;/i&gt;&amp;nbsp; GRAPHIC ERA HILL UNIVERSITY&lt;/b&gt;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&lt;br&gt;&lt;br&gt;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</w:t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 xml:space="preserve">&amp;nbsp; &amp;nbsp; &lt;b&gt;&lt;i class="fa fa-calendar" style="font-size:24px"&gt;&lt;/i&gt;&amp;nbsp; 2016-2020&lt;/b&gt;&amp;nbsp; &amp;nbsp; 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</w:t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&lt;b&gt;&lt;i class='fas fa-map-marker-alt' style='font-size:24px'&gt;&lt;/i&gt;&amp;nbsp; Dehradun&lt;/b&gt;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&lt;/div&gt;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&lt;/div&gt;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2265680</wp:posOffset>
                </wp:positionV>
                <wp:extent cx="3228975" cy="6767195"/>
                <wp:effectExtent l="4445" t="4445" r="508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02715" y="1905"/>
                          <a:ext cx="3228975" cy="6767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&lt;style&gt;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      /* Style the tab content */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>.tabcontent {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float: left;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padding: 0px 12px;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border: 0px 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width: 90%;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border-left: none;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height: 500px;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display: none;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.back{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background-repeat: no-repeat;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}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.msg {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/*top: 0px;*/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left:20px;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  right: 400px;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position: relative;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background-color: #228B22;         /*#FFC*/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padding: 2rem;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text-align: left;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max-width: 400px;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border-radius: 5px;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/*background-image: url("message-horor1.jpg");*/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position : absolute;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z-index  : -1;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bottom   : 15px;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right    : 5px;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width    : 50%;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top      : 80%;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max-width: 200px;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box-shadow: 0px 13px 10px black;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transform: rotate(4deg);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>.txt{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font-size: 28px;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font-family:  Arial, Helvetica, sans-serif;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color:pink;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>.msgr {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left:450px;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  right: 180px;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position: relative;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background-color: #2E8B57;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padding: 2rem;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text-align: left;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max-width: 400px;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border-radius: 5px;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>.msgr::before {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content: "";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position : absolute;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z-index  : -1;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bottom   : 15px;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right    : 5px;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width    : 50%;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top      : 80%;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max-width: 200px;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box-shadow: 0px 13px 10px black;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transform: rotate(4deg);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>.txt1{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font-size: 28px;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font-family:  Arial, Helvetica, sans-serif;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color:red;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&lt;/style&gt; 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>&lt;!--Education--&gt;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&lt;div class="tabcontent" id="education"&gt;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  &lt;h2 class="hd2"&gt;&lt;i class='fas fa-book-reader' style='font-size:30px'&gt;&lt;/i&gt;EDUCATION&lt;/h2&gt;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  &lt;div class="back"&gt;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>&lt;br&gt;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>&lt;div class="msg"&gt;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>&lt;b&gt;&lt;i class='fas fa-user-graduate' style='font-size:20px'&gt;&lt;/i&gt;&amp;nbsp; &amp;nbsp;&amp;nbsp; Bachelor of Technology&lt;/b&gt;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    &lt;br&gt;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>&lt;b&gt;&lt;i class='fas fa-laptop-code' style='font-size:20px'&gt;&lt;/i&gt;&amp;nbsp;&amp;nbsp; Information Technology&lt;/b&gt;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    &lt;br&gt;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>&lt;b&gt;&lt;i class='fas fa-school' style='font-size:24px'&gt;&lt;/i&gt;&amp;nbsp; GRAPHIC ERA HILL UNIVERSITY&lt;/b&gt;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    &lt;br&gt;&lt;br&gt;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&amp;nbsp; &amp;nbsp; &lt;b&gt;&lt;i class="fa fa-calendar" style="font-size:24px"&gt;&lt;/i&gt;&amp;nbsp; 2016-2020&lt;/b&gt;&amp;nbsp; &amp;nbsp; 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>&lt;b&gt;&lt;i class='fas fa-map-marker-alt' style='font-size:24px'&gt;&lt;/i&gt;&amp;nbsp; Dehradun&lt;/b&gt;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>&lt;/div&gt;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  &lt;/div&gt;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  &lt;div class="msgr"&gt;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>&lt;b&gt;&lt;i class='fas fa-user-graduate' style='font-size:20px'&gt;&lt;/i&gt;&amp;nbsp; &amp;nbsp;&amp;nbsp; Bachelor of Technology&lt;/b&gt;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    &lt;br&gt;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>&lt;b&gt;&lt;i class='fas fa-laptop-code' style='font-size:20px'&gt;&lt;/i&gt;&amp;nbsp;&amp;nbsp; Information Technology&lt;/b&gt;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    &lt;br&gt;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>&lt;b&gt;&lt;i class='fas fa-school' style='font-size:24px'&gt;&lt;/i&gt;&amp;nbsp; GRAPHIC ERA HILL UNIVERSITY&lt;/b&gt;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    &lt;br&gt;&lt;br&gt;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&amp;nbsp; &amp;nbsp; &lt;b&gt;&lt;i class="fa fa-calendar" style="font-size:24px"&gt;&lt;/i&gt;&amp;nbsp; 2016-2020&lt;/b&gt;&amp;nbsp; &amp;nbsp; 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>&lt;b&gt;&lt;i class='fas fa-map-marker-alt' style='font-size:24px'&gt;&lt;/i&gt;&amp;nbsp; Dehradun&lt;/b&gt;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>&lt;/div&gt;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  &lt;/div&gt;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55pt;margin-top:178.4pt;height:532.85pt;width:254.25pt;z-index:251670528;mso-width-relative:page;mso-height-relative:page;" fillcolor="#FFFFFF [3201]" filled="t" stroked="t" coordsize="21600,21600" o:gfxdata="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YG7Nu9YAAAAMAQAADwAAAAAAAAABACAAAAAiAAAAZHJzL2Rvd25yZXYu&#10;eG1sUEsBAhQAFAAAAAgAh07iQP6iLNY2AgAAcgQAAA4AAAAAAAAAAQAgAAAAJQEAAGRycy9lMm9E&#10;b2MueG1sUEsFBgAAAAAGAAYAWQEAAM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&lt;style&gt;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      /* Style the tab content */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>.tabcontent {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float: left;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padding: 0px 12px;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border: 0px 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width: 90%;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border-left: none;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height: 500px;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display: none;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>}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.back{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background-repeat: no-repeat;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}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.msg {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/*top: 0px;*/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left:20px;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  right: 400px;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position: relative;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background-color: #228B22;         /*#FFC*/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padding: 2rem;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text-align: left;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max-width: 400px;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border-radius: 5px;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/*background-image: url("message-horor1.jpg");*/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>}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position : absolute;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z-index  : -1;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bottom   : 15px;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right    : 5px;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width    : 50%;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top      : 80%;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max-width: 200px;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box-shadow: 0px 13px 10px black;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transform: rotate(4deg);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>}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>.txt{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font-size: 28px;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font-family:  Arial, Helvetica, sans-serif;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color:pink;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>}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>.msgr {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left:450px;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  right: 180px;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position: relative;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background-color: #2E8B57;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padding: 2rem;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text-align: left;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max-width: 400px;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border-radius: 5px;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>}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>.msgr::before {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content: "";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position : absolute;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z-index  : -1;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bottom   : 15px;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right    : 5px;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width    : 50%;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top      : 80%;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max-width: 200px;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box-shadow: 0px 13px 10px black;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transform: rotate(4deg);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>}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>.txt1{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font-size: 28px;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font-family:  Arial, Helvetica, sans-serif;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color:red;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&lt;/style&gt; 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default"/>
                          <w:sz w:val="18"/>
                          <w:szCs w:val="18"/>
                        </w:rPr>
                        <w:t>&lt;!--Education--&gt;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&lt;div class="tabcontent" id="education"&gt;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  &lt;h2 class="hd2"&gt;&lt;i class='fas fa-book-reader' style='font-size:30px'&gt;&lt;/i&gt;EDUCATION&lt;/h2&gt;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  &lt;div class="back"&gt;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>&lt;br&gt;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default"/>
                          <w:sz w:val="18"/>
                          <w:szCs w:val="18"/>
                        </w:rPr>
                        <w:t>&lt;div class="msg"&gt;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default"/>
                          <w:sz w:val="18"/>
                          <w:szCs w:val="18"/>
                        </w:rPr>
                        <w:t>&lt;b&gt;&lt;i class='fas fa-user-graduate' style='font-size:20px'&gt;&lt;/i&gt;&amp;nbsp; &amp;nbsp;&amp;nbsp; Bachelor of Technology&lt;/b&gt;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    &lt;br&gt;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default"/>
                          <w:sz w:val="18"/>
                          <w:szCs w:val="18"/>
                        </w:rPr>
                        <w:t>&lt;b&gt;&lt;i class='fas fa-laptop-code' style='font-size:20px'&gt;&lt;/i&gt;&amp;nbsp;&amp;nbsp; Information Technology&lt;/b&gt;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    &lt;br&gt;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default"/>
                          <w:sz w:val="18"/>
                          <w:szCs w:val="18"/>
                        </w:rPr>
                        <w:t>&lt;b&gt;&lt;i class='fas fa-school' style='font-size:24px'&gt;&lt;/i&gt;&amp;nbsp; GRAPHIC ERA HILL UNIVERSITY&lt;/b&gt;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    &lt;br&gt;&lt;br&gt;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&amp;nbsp; &amp;nbsp; &lt;b&gt;&lt;i class="fa fa-calendar" style="font-size:24px"&gt;&lt;/i&gt;&amp;nbsp; 2016-2020&lt;/b&gt;&amp;nbsp; &amp;nbsp; 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default"/>
                          <w:sz w:val="18"/>
                          <w:szCs w:val="18"/>
                        </w:rPr>
                        <w:t>&lt;b&gt;&lt;i class='fas fa-map-marker-alt' style='font-size:24px'&gt;&lt;/i&gt;&amp;nbsp; Dehradun&lt;/b&gt;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default"/>
                          <w:sz w:val="18"/>
                          <w:szCs w:val="18"/>
                        </w:rPr>
                        <w:t>&lt;/div&gt;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  &lt;/div&gt;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  &lt;div class="msgr"&gt;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default"/>
                          <w:sz w:val="18"/>
                          <w:szCs w:val="18"/>
                        </w:rPr>
                        <w:t>&lt;b&gt;&lt;i class='fas fa-user-graduate' style='font-size:20px'&gt;&lt;/i&gt;&amp;nbsp; &amp;nbsp;&amp;nbsp; Bachelor of Technology&lt;/b&gt;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    &lt;br&gt;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default"/>
                          <w:sz w:val="18"/>
                          <w:szCs w:val="18"/>
                        </w:rPr>
                        <w:t>&lt;b&gt;&lt;i class='fas fa-laptop-code' style='font-size:20px'&gt;&lt;/i&gt;&amp;nbsp;&amp;nbsp; Information Technology&lt;/b&gt;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    &lt;br&gt;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default"/>
                          <w:sz w:val="18"/>
                          <w:szCs w:val="18"/>
                        </w:rPr>
                        <w:t>&lt;b&gt;&lt;i class='fas fa-school' style='font-size:24px'&gt;&lt;/i&gt;&amp;nbsp; GRAPHIC ERA HILL UNIVERSITY&lt;/b&gt;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    &lt;br&gt;&lt;br&gt;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&amp;nbsp; &amp;nbsp; &lt;b&gt;&lt;i class="fa fa-calendar" style="font-size:24px"&gt;&lt;/i&gt;&amp;nbsp; 2016-2020&lt;/b&gt;&amp;nbsp; &amp;nbsp; 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default"/>
                          <w:sz w:val="18"/>
                          <w:szCs w:val="18"/>
                        </w:rPr>
                        <w:t>&lt;b&gt;&lt;i class='fas fa-map-marker-alt' style='font-size:24px'&gt;&lt;/i&gt;&amp;nbsp; Dehradun&lt;/b&gt;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default"/>
                          <w:sz w:val="18"/>
                          <w:szCs w:val="18"/>
                        </w:rPr>
                        <w:t>&lt;/div&gt;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  &lt;/div&gt;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 xml:space="preserve">   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207645</wp:posOffset>
                </wp:positionH>
                <wp:positionV relativeFrom="paragraph">
                  <wp:posOffset>946150</wp:posOffset>
                </wp:positionV>
                <wp:extent cx="7047865" cy="2122805"/>
                <wp:effectExtent l="0" t="0" r="0" b="0"/>
                <wp:wrapNone/>
                <wp:docPr id="25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7865" cy="21228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Noto Sans S Chinese Bold" w:cs="Arial"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lang w:val="en-US" w:eastAsia="zh-CN"/>
                                <w14:shadow w14:blurRad="38100" w14:dist="38100" w14:dir="2700000" w14:algn="tl">
                                  <w14:srgbClr w14:val="000000">
                                    <w14:alpha w14:val="56863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Noto Sans S Chinese Bold" w:cs="Arial"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lang w:val="en-US" w:eastAsia="zh-CN"/>
                                <w14:shadow w14:blurRad="38100" w14:dist="38100" w14:dir="2700000" w14:algn="tl">
                                  <w14:srgbClr w14:val="000000">
                                    <w14:alpha w14:val="56863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Education Part-1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Noto Sans S Chinese Bold" w:cs="Arial"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lang w:val="en-US" w:eastAsia="zh-CN"/>
                                <w14:shadow w14:blurRad="38100" w14:dist="38100" w14:dir="2700000" w14:algn="tl">
                                  <w14:srgbClr w14:val="000000">
                                    <w14:alpha w14:val="56863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68" w:lineRule="auto"/>
                              <w:ind w:left="0"/>
                              <w:jc w:val="left"/>
                              <w:textAlignment w:val="auto"/>
                              <w:rPr>
                                <w:rFonts w:hint="default" w:ascii="Arial" w:hAnsi="Arial" w:cs="Arial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Noto Sans S Chinese Bold" w:cs="Arial"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lang w:val="en-US" w:eastAsia="zh-CN"/>
                                <w14:shadow w14:blurRad="38100" w14:dist="38100" w14:dir="2700000" w14:algn="tl">
                                  <w14:srgbClr w14:val="000000">
                                    <w14:alpha w14:val="56863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Today I am only add college because sort of time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16.35pt;margin-top:74.5pt;height:167.15pt;width:554.95pt;z-index:251662336;mso-width-relative:page;mso-height-relative:page;" filled="f" stroked="f" coordsize="21600,21600" o:gfxdata="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CrSFHtgAAAALAQAADwAAAAAA&#10;AAABACAAAAAiAAAAZHJzL2Rvd25yZXYueG1sUEsBAhQAFAAAAAgAh07iQNU4mdOhAQAAEgMAAA4A&#10;AAAAAAAAAQAgAAAAJw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Noto Sans S Chinese Bold" w:cs="Arial"/>
                          <w:color w:val="FFFFFF" w:themeColor="background1"/>
                          <w:kern w:val="24"/>
                          <w:sz w:val="44"/>
                          <w:szCs w:val="44"/>
                          <w:lang w:val="en-US" w:eastAsia="zh-CN"/>
                          <w14:shadow w14:blurRad="38100" w14:dist="38100" w14:dir="2700000" w14:algn="tl">
                            <w14:srgbClr w14:val="000000">
                              <w14:alpha w14:val="56863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Noto Sans S Chinese Bold" w:cs="Arial"/>
                          <w:color w:val="FFFFFF" w:themeColor="background1"/>
                          <w:kern w:val="24"/>
                          <w:sz w:val="44"/>
                          <w:szCs w:val="44"/>
                          <w:lang w:val="en-US" w:eastAsia="zh-CN"/>
                          <w14:shadow w14:blurRad="38100" w14:dist="38100" w14:dir="2700000" w14:algn="tl">
                            <w14:srgbClr w14:val="000000">
                              <w14:alpha w14:val="56863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Education Part-1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Noto Sans S Chinese Bold" w:cs="Arial"/>
                          <w:color w:val="FFFFFF" w:themeColor="background1"/>
                          <w:kern w:val="24"/>
                          <w:sz w:val="44"/>
                          <w:szCs w:val="44"/>
                          <w:lang w:val="en-US" w:eastAsia="zh-CN"/>
                          <w14:shadow w14:blurRad="38100" w14:dist="38100" w14:dir="2700000" w14:algn="tl">
                            <w14:srgbClr w14:val="000000">
                              <w14:alpha w14:val="56863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68" w:lineRule="auto"/>
                        <w:ind w:left="0"/>
                        <w:jc w:val="left"/>
                        <w:textAlignment w:val="auto"/>
                        <w:rPr>
                          <w:rFonts w:hint="default" w:ascii="Arial" w:hAnsi="Arial" w:cs="Arial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 w:ascii="Arial" w:hAnsi="Arial" w:eastAsia="Noto Sans S Chinese Bold" w:cs="Arial"/>
                          <w:color w:val="FFFFFF" w:themeColor="background1"/>
                          <w:kern w:val="24"/>
                          <w:sz w:val="44"/>
                          <w:szCs w:val="44"/>
                          <w:lang w:val="en-US" w:eastAsia="zh-CN"/>
                          <w14:shadow w14:blurRad="38100" w14:dist="38100" w14:dir="2700000" w14:algn="tl">
                            <w14:srgbClr w14:val="000000">
                              <w14:alpha w14:val="56863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Today I am only add college because sort of time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194945</wp:posOffset>
                </wp:positionH>
                <wp:positionV relativeFrom="paragraph">
                  <wp:posOffset>211455</wp:posOffset>
                </wp:positionV>
                <wp:extent cx="5888990" cy="1019810"/>
                <wp:effectExtent l="0" t="0" r="0" b="0"/>
                <wp:wrapNone/>
                <wp:docPr id="21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8990" cy="10198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68" w:lineRule="auto"/>
                              <w:ind w:left="0"/>
                              <w:jc w:val="left"/>
                              <w:textAlignment w:val="auto"/>
                              <w:rPr>
                                <w:rFonts w:hint="default" w:ascii="Comic Sans MS" w:hAnsi="Comic Sans MS" w:cs="Comic Sans MS"/>
                                <w:color w:val="FFFFFF" w:themeColor="background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68" w:lineRule="auto"/>
                              <w:ind w:left="0"/>
                              <w:jc w:val="left"/>
                              <w:textAlignment w:val="auto"/>
                              <w:rPr>
                                <w:rFonts w:hint="default" w:ascii="Comic Sans MS" w:hAnsi="Comic Sans MS" w:cs="Comic Sans MS"/>
                                <w:color w:val="FFFFFF" w:themeColor="background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68" w:lineRule="auto"/>
                              <w:ind w:left="0"/>
                              <w:jc w:val="center"/>
                              <w:textAlignment w:val="auto"/>
                              <w:rPr>
                                <w:rFonts w:hint="default" w:ascii="Comic Sans MS" w:hAnsi="Comic Sans MS" w:cs="Comic Sans MS"/>
                                <w:color w:val="FFFFFF" w:themeColor="background1"/>
                                <w:sz w:val="40"/>
                                <w:szCs w:val="40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Comic Sans MS" w:hAnsi="Comic Sans MS" w:cs="Comic Sans MS"/>
                                <w:color w:val="FFFFFF" w:themeColor="background1"/>
                                <w:sz w:val="40"/>
                                <w:szCs w:val="40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RESUME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15.35pt;margin-top:16.65pt;height:80.3pt;width:463.7pt;z-index:251661312;mso-width-relative:page;mso-height-relative:page;" filled="f" stroked="f" coordsize="21600,21600" o:gfxdata="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zMWcZ1wAAAAkBAAAPAAAAAAAAAAEA&#10;IAAAACIAAABkcnMvZG93bnJldi54bWxQSwECFAAUAAAACACHTuJA9qOIXJ4BAAASAwAADgAAAAAA&#10;AAABACAAAAAm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68" w:lineRule="auto"/>
                        <w:ind w:left="0"/>
                        <w:jc w:val="left"/>
                        <w:textAlignment w:val="auto"/>
                        <w:rPr>
                          <w:rFonts w:hint="default" w:ascii="Comic Sans MS" w:hAnsi="Comic Sans MS" w:cs="Comic Sans MS"/>
                          <w:color w:val="FFFFFF" w:themeColor="background1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68" w:lineRule="auto"/>
                        <w:ind w:left="0"/>
                        <w:jc w:val="left"/>
                        <w:textAlignment w:val="auto"/>
                        <w:rPr>
                          <w:rFonts w:hint="default" w:ascii="Comic Sans MS" w:hAnsi="Comic Sans MS" w:cs="Comic Sans MS"/>
                          <w:color w:val="FFFFFF" w:themeColor="background1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68" w:lineRule="auto"/>
                        <w:ind w:left="0"/>
                        <w:jc w:val="center"/>
                        <w:textAlignment w:val="auto"/>
                        <w:rPr>
                          <w:rFonts w:hint="default" w:ascii="Comic Sans MS" w:hAnsi="Comic Sans MS" w:cs="Comic Sans MS"/>
                          <w:color w:val="FFFFFF" w:themeColor="background1"/>
                          <w:sz w:val="40"/>
                          <w:szCs w:val="40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Comic Sans MS" w:hAnsi="Comic Sans MS" w:cs="Comic Sans MS"/>
                          <w:color w:val="FFFFFF" w:themeColor="background1"/>
                          <w:sz w:val="40"/>
                          <w:szCs w:val="40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562610</wp:posOffset>
                </wp:positionH>
                <wp:positionV relativeFrom="paragraph">
                  <wp:posOffset>8968740</wp:posOffset>
                </wp:positionV>
                <wp:extent cx="1390650" cy="570865"/>
                <wp:effectExtent l="0" t="0" r="0" b="0"/>
                <wp:wrapNone/>
                <wp:docPr id="4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559435"/>
                          <a:chOff x="1024" y="1211"/>
                          <a:chExt cx="2190" cy="881"/>
                        </a:xfrm>
                      </wpg:grpSpPr>
                      <wps:wsp>
                        <wps:cNvPr id="59" name="文本框 58"/>
                        <wps:cNvSpPr txBox="1"/>
                        <wps:spPr>
                          <a:xfrm>
                            <a:off x="1024" y="1211"/>
                            <a:ext cx="1650" cy="6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  <w:rPr>
                                  <w:rFonts w:hint="default" w:ascii="Calibri" w:hAnsi="Calibri" w:cs="Calibri"/>
                                </w:rPr>
                              </w:pPr>
                              <w:r>
                                <w:rPr>
                                  <w:rFonts w:hint="default" w:ascii="Calibri" w:hAnsi="Calibri" w:eastAsia="庞门正道标题体" w:cs="Calibri"/>
                                  <w:i/>
                                  <w:color w:val="FFFFFF" w:themeColor="background1"/>
                                  <w:kern w:val="24"/>
                                  <w:sz w:val="40"/>
                                  <w:szCs w:val="40"/>
                                  <w14:textFill>
                                    <w14:solidFill>
                                      <w14:schemeClr w14:val="bg1">
                                        <w14:alpha w14:val="35000"/>
                                      </w14:schemeClr>
                                    </w14:solidFill>
                                  </w14:textFill>
                                </w:rPr>
                                <w:t>LOGO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0" name="文本框 59"/>
                        <wps:cNvSpPr txBox="1"/>
                        <wps:spPr>
                          <a:xfrm>
                            <a:off x="1024" y="1655"/>
                            <a:ext cx="2190" cy="43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  <w:rPr>
                                  <w:rFonts w:hint="default" w:ascii="Calibri" w:hAnsi="Calibri" w:cs="Calibri"/>
                                </w:rPr>
                              </w:pPr>
                              <w:r>
                                <w:rPr>
                                  <w:rFonts w:hint="default" w:ascii="Calibri" w:hAnsi="Calibri" w:eastAsia="庞门正道标题体" w:cs="Calibri"/>
                                  <w:i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bg1">
                                        <w14:alpha w14:val="35000"/>
                                      </w14:schemeClr>
                                    </w14:solidFill>
                                  </w14:textFill>
                                </w:rPr>
                                <w:t>YOUR LOGO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44.3pt;margin-top:706.2pt;height:44.95pt;width:109.5pt;z-index:251659264;mso-width-relative:page;mso-height-relative:page;" coordorigin="1024,1211" coordsize="2190,881" o:gfxdata="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DfBhCNsAAAAMAQAADwAAAAAAAAABACAAAAAiAAAAZHJzL2Rvd25y&#10;ZXYueG1sUEsBAhQAFAAAAAgAh07iQGlU0eU0AgAAwQUAAA4AAAAAAAAAAQAgAAAAKgEAAGRycy9l&#10;Mm9Eb2MueG1sUEsFBgAAAAAGAAYAWQEAANAFAAAAAA==&#10;">
                <o:lock v:ext="edit" aspectratio="f"/>
                <v:shape id="文本框 58" o:spid="_x0000_s1026" o:spt="202" type="#_x0000_t202" style="position:absolute;left:1024;top:1211;height:632;width:1650;" filled="f" stroked="f" coordsize="21600,21600" o:gfxdata="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uAka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ind w:left="0"/>
                          <w:jc w:val="left"/>
                          <w:rPr>
                            <w:rFonts w:hint="default" w:ascii="Calibri" w:hAnsi="Calibri" w:cs="Calibri"/>
                          </w:rPr>
                        </w:pPr>
                        <w:r>
                          <w:rPr>
                            <w:rFonts w:hint="default" w:ascii="Calibri" w:hAnsi="Calibri" w:eastAsia="庞门正道标题体" w:cs="Calibri"/>
                            <w:i/>
                            <w:color w:val="FFFFFF" w:themeColor="background1"/>
                            <w:kern w:val="24"/>
                            <w:sz w:val="40"/>
                            <w:szCs w:val="40"/>
                            <w14:textFill>
                              <w14:solidFill>
                                <w14:schemeClr w14:val="bg1">
                                  <w14:alpha w14:val="35000"/>
                                </w14:schemeClr>
                              </w14:solidFill>
                            </w14:textFill>
                          </w:rPr>
                          <w:t>LOGO</w:t>
                        </w:r>
                      </w:p>
                    </w:txbxContent>
                  </v:textbox>
                </v:shape>
                <v:shape id="文本框 59" o:spid="_x0000_s1026" o:spt="202" type="#_x0000_t202" style="position:absolute;left:1024;top:1655;height:437;width:2190;" filled="f" stroked="f" coordsize="21600,21600" o:gfxdata="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bZHS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ind w:left="0"/>
                          <w:jc w:val="left"/>
                          <w:rPr>
                            <w:rFonts w:hint="default" w:ascii="Calibri" w:hAnsi="Calibri" w:cs="Calibri"/>
                          </w:rPr>
                        </w:pPr>
                        <w:r>
                          <w:rPr>
                            <w:rFonts w:hint="default" w:ascii="Calibri" w:hAnsi="Calibri" w:eastAsia="庞门正道标题体" w:cs="Calibri"/>
                            <w:i/>
                            <w:color w:val="FFFFFF" w:themeColor="background1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bg1">
                                  <w14:alpha w14:val="35000"/>
                                </w14:schemeClr>
                              </w14:solidFill>
                            </w14:textFill>
                          </w:rPr>
                          <w:t>YOUR LOGO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562610</wp:posOffset>
                </wp:positionH>
                <wp:positionV relativeFrom="paragraph">
                  <wp:posOffset>9575800</wp:posOffset>
                </wp:positionV>
                <wp:extent cx="1370965" cy="445770"/>
                <wp:effectExtent l="0" t="0" r="0" b="0"/>
                <wp:wrapNone/>
                <wp:docPr id="1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0965" cy="436245"/>
                          <a:chOff x="613" y="14731"/>
                          <a:chExt cx="2159" cy="687"/>
                        </a:xfrm>
                      </wpg:grpSpPr>
                      <wps:wsp>
                        <wps:cNvPr id="16" name="文本框 15"/>
                        <wps:cNvSpPr txBox="1"/>
                        <wps:spPr>
                          <a:xfrm>
                            <a:off x="613" y="14731"/>
                            <a:ext cx="2002" cy="4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  <w:rPr>
                                  <w:rFonts w:hint="default" w:ascii="Arial" w:hAnsi="Arial" w:eastAsia="Noto Sans S Chinese DemiLight" w:cs="Arial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Arial" w:hAnsi="Arial" w:eastAsia="Noto Sans S Chinese DemiLight" w:cs="Arial"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>
                                        <w14:alpha w14:val="30000"/>
                                      </w14:schemeClr>
                                    </w14:solidFill>
                                  </w14:textFill>
                                </w:rPr>
                                <w:t>your text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" name="文本框 18"/>
                        <wps:cNvSpPr txBox="1"/>
                        <wps:spPr>
                          <a:xfrm>
                            <a:off x="613" y="15030"/>
                            <a:ext cx="2159" cy="3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distribute"/>
                                <w:rPr>
                                  <w:rFonts w:hint="default" w:ascii="Calibri" w:hAnsi="Calibri" w:cs="Calibri"/>
                                </w:rPr>
                              </w:pPr>
                              <w:r>
                                <w:rPr>
                                  <w:rFonts w:hint="default" w:ascii="Calibri" w:hAnsi="Calibri" w:eastAsia="Noto Sans S Chinese DemiLight" w:cs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bg1">
                                        <w14:alpha w14:val="30000"/>
                                      </w14:schemeClr>
                                    </w14:solidFill>
                                  </w14:textFill>
                                </w:rPr>
                                <w:t>you</w:t>
                              </w:r>
                              <w:r>
                                <w:rPr>
                                  <w:rFonts w:hint="default" w:ascii="Calibri" w:hAnsi="Calibri" w:eastAsia="Noto Sans S Chinese DemiLight" w:cs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bg1">
                                        <w14:alpha w14:val="30000"/>
                                      </w14:schemeClr>
                                    </w14:solidFill>
                                  </w14:textFill>
                                </w:rPr>
                                <w:t>r.com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44.3pt;margin-top:754pt;height:35.1pt;width:107.95pt;z-index:251658240;mso-width-relative:page;mso-height-relative:page;" coordorigin="613,14731" coordsize="2159,687" o:gfxdata="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DOn8pjaAAAADAEAAA8AAAAAAAAAAQAgAAAAIgAAAGRycy9kb3ducmV2&#10;LnhtbFBLAQIUABQAAAAIAIdO4kBd//EWMwIAAMIFAAAOAAAAAAAAAAEAIAAAACkBAABkcnMvZTJv&#10;RG9jLnhtbFBLBQYAAAAABgAGAFkBAADOBQAAAAA=&#10;">
                <o:lock v:ext="edit" aspectratio="f"/>
                <v:shape id="文本框 15" o:spid="_x0000_s1026" o:spt="202" type="#_x0000_t202" style="position:absolute;left:613;top:14731;height:420;width:2002;" filled="f" stroked="f" coordsize="21600,21600" o:gfxdata="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UVCd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ind w:left="0"/>
                          <w:jc w:val="left"/>
                          <w:rPr>
                            <w:rFonts w:hint="default" w:ascii="Arial" w:hAnsi="Arial" w:eastAsia="Noto Sans S Chinese DemiLight" w:cs="Arial"/>
                            <w:lang w:val="en-US" w:eastAsia="zh-CN"/>
                          </w:rPr>
                        </w:pPr>
                        <w:r>
                          <w:rPr>
                            <w:rFonts w:hint="default" w:ascii="Arial" w:hAnsi="Arial" w:eastAsia="Noto Sans S Chinese DemiLight" w:cs="Arial"/>
                            <w:color w:val="FFFFFF" w:themeColor="background1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>
                                  <w14:alpha w14:val="30000"/>
                                </w14:schemeClr>
                              </w14:solidFill>
                            </w14:textFill>
                          </w:rPr>
                          <w:t>your text</w:t>
                        </w:r>
                      </w:p>
                    </w:txbxContent>
                  </v:textbox>
                </v:shape>
                <v:shape id="文本框 18" o:spid="_x0000_s1026" o:spt="202" type="#_x0000_t202" style="position:absolute;left:613;top:15030;height:388;width:2159;" filled="f" stroked="f" coordsize="21600,21600" o:gfxdata="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SKna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ind w:left="0"/>
                          <w:jc w:val="distribute"/>
                          <w:rPr>
                            <w:rFonts w:hint="default" w:ascii="Calibri" w:hAnsi="Calibri" w:cs="Calibri"/>
                          </w:rPr>
                        </w:pPr>
                        <w:r>
                          <w:rPr>
                            <w:rFonts w:hint="default" w:ascii="Calibri" w:hAnsi="Calibri" w:eastAsia="Noto Sans S Chinese DemiLight" w:cs="Calibri"/>
                            <w:color w:val="FFFFFF" w:themeColor="background1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bg1">
                                  <w14:alpha w14:val="30000"/>
                                </w14:schemeClr>
                              </w14:solidFill>
                            </w14:textFill>
                          </w:rPr>
                          <w:t>you</w:t>
                        </w:r>
                        <w:r>
                          <w:rPr>
                            <w:rFonts w:hint="default" w:ascii="Calibri" w:hAnsi="Calibri" w:eastAsia="Noto Sans S Chinese DemiLight" w:cs="Calibri"/>
                            <w:color w:val="FFFFFF" w:themeColor="background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bg1">
                                  <w14:alpha w14:val="30000"/>
                                </w14:schemeClr>
                              </w14:solidFill>
                            </w14:textFill>
                          </w:rPr>
                          <w:t>r.com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5727065</wp:posOffset>
            </wp:positionH>
            <wp:positionV relativeFrom="paragraph">
              <wp:posOffset>9134475</wp:posOffset>
            </wp:positionV>
            <wp:extent cx="987425" cy="968375"/>
            <wp:effectExtent l="0" t="0" r="3175" b="3175"/>
            <wp:wrapSquare wrapText="bothSides"/>
            <wp:docPr id="3" name="图片 3" descr="微信图片_20190724152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1907241526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742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7846695</wp:posOffset>
                </wp:positionV>
                <wp:extent cx="7715885" cy="2845435"/>
                <wp:effectExtent l="0" t="0" r="18415" b="12065"/>
                <wp:wrapNone/>
                <wp:docPr id="10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885" cy="28454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tx1"/>
                            </a:gs>
                            <a:gs pos="100000">
                              <a:schemeClr val="tx1">
                                <a:alpha val="0"/>
                              </a:scheme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0pt;margin-top:617.85pt;height:224.05pt;width:607.55pt;z-index:251657216;v-text-anchor:middle;mso-width-relative:page;mso-height-relative:page;" fillcolor="#000000 [3213]" filled="t" stroked="f" coordsize="21600,21600" o:gfxdata="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MVDfINsAAAALAQAADwAAAAAAAAAB&#10;ACAAAAAiAAAAZHJzL2Rvd25yZXYueG1sUEsBAhQAFAAAAAgAh07iQI0s7tANAgAAEgQAAA4AAAAA&#10;AAAAAQAgAAAAKgEAAGRycy9lMm9Eb2MueG1sUEsFBgAAAAAGAAYAWQEAAKkFAAAAAA==&#10;">
                <v:fill type="gradient" on="t" color2="#000000 [3213]" o:opacity2="0f" angle="180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Your text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style:none;z-index:251669504;mso-width-relative:page;mso-height-relative:page;" filled="f" stroked="f" coordsize="21600,21600" o:gfxdata="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uOckudEAAAAFAQAADwAAAAAAAAABACAAAAAiAAAAZHJzL2Rv&#10;d25yZXYueG1sUEsBAhQAFAAAAAgAh07iQB/954gIAgAAFgQAAA4AAAAAAAAAAQAgAAAAIAEAAGRy&#10;cy9lMm9Eb2MueG1sUEsFBgAAAAAGAAYAWQEAAJo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5B9BD5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5B9BD5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Your text here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7613650" cy="10744200"/>
            <wp:effectExtent l="0" t="0" r="6350" b="0"/>
            <wp:docPr id="2" name="图片 1" descr="active-dirt-road-effort-1821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active-dirt-road-effort-1821694"/>
                    <pic:cNvPicPr>
                      <a:picLocks noChangeAspect="1"/>
                    </pic:cNvPicPr>
                  </pic:nvPicPr>
                  <pic:blipFill>
                    <a:blip r:embed="rId5"/>
                    <a:srcRect l="6043" r="5378"/>
                    <a:stretch>
                      <a:fillRect/>
                    </a:stretch>
                  </pic:blipFill>
                  <pic:spPr>
                    <a:xfrm>
                      <a:off x="0" y="0"/>
                      <a:ext cx="7613650" cy="107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0" w:right="0" w:bottom="0" w:left="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Noto Sans S Chinese Bold">
    <w:altName w:val="SimSun"/>
    <w:panose1 w:val="020B0800000000000000"/>
    <w:charset w:val="86"/>
    <w:family w:val="auto"/>
    <w:pitch w:val="default"/>
    <w:sig w:usb0="00000000" w:usb1="00000000" w:usb2="00000016" w:usb3="00000000" w:csb0="60060107" w:csb1="00000000"/>
  </w:font>
  <w:font w:name="Noto Sans S Chinese Medium">
    <w:altName w:val="SimSun"/>
    <w:panose1 w:val="020B0600000000000000"/>
    <w:charset w:val="86"/>
    <w:family w:val="auto"/>
    <w:pitch w:val="default"/>
    <w:sig w:usb0="00000000" w:usb1="00000000" w:usb2="00000016" w:usb3="00000000" w:csb0="60060107" w:csb1="00000000"/>
  </w:font>
  <w:font w:name="庞门正道标题体">
    <w:altName w:val="SimSun"/>
    <w:panose1 w:val="02010600030101010101"/>
    <w:charset w:val="86"/>
    <w:family w:val="auto"/>
    <w:pitch w:val="default"/>
    <w:sig w:usb0="00000000" w:usb1="00000000" w:usb2="00000000" w:usb3="00000000" w:csb0="00040001" w:csb1="00000000"/>
  </w:font>
  <w:font w:name="Noto Sans S Chinese DemiLight">
    <w:altName w:val="SimSun"/>
    <w:panose1 w:val="020B0400000000000000"/>
    <w:charset w:val="86"/>
    <w:family w:val="auto"/>
    <w:pitch w:val="default"/>
    <w:sig w:usb0="00000000" w:usb1="00000000" w:usb2="00000016" w:usb3="00000000" w:csb0="60060107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DB2A6F"/>
    <w:rsid w:val="05DB2A6F"/>
    <w:rsid w:val="17D92904"/>
    <w:rsid w:val="22D141D5"/>
    <w:rsid w:val="53175012"/>
    <w:rsid w:val="639A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customStyle="1" w:styleId="5">
    <w:name w:val="gb_e1"/>
    <w:basedOn w:val="3"/>
    <w:qFormat/>
    <w:uiPriority w:val="0"/>
    <w:rPr>
      <w:color w:val="FFFFFF"/>
    </w:rPr>
  </w:style>
  <w:style w:type="character" w:customStyle="1" w:styleId="6">
    <w:name w:val="gb_e2"/>
    <w:basedOn w:val="3"/>
    <w:uiPriority w:val="0"/>
    <w:rPr>
      <w:u w:val="none"/>
    </w:rPr>
  </w:style>
  <w:style w:type="character" w:customStyle="1" w:styleId="7">
    <w:name w:val="gt-baf-base-sep"/>
    <w:basedOn w:val="3"/>
    <w:uiPriority w:val="0"/>
  </w:style>
  <w:style w:type="character" w:customStyle="1" w:styleId="8">
    <w:name w:val="gt-baf-pos"/>
    <w:basedOn w:val="3"/>
    <w:qFormat/>
    <w:uiPriority w:val="0"/>
    <w:rPr>
      <w:color w:val="777777"/>
    </w:rPr>
  </w:style>
  <w:style w:type="character" w:customStyle="1" w:styleId="9">
    <w:name w:val="gb_e"/>
    <w:basedOn w:val="3"/>
    <w:uiPriority w:val="0"/>
    <w:rPr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isheK\AppData\Roaming\kingsoft\office6\templates\download\15f9b678d8104b3ba8338b5f569cbfc0\Propaganda%20Photo%20Poster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Propaganda Photo Poster.docx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2020-06-11T17:53:00Z</dcterms:created>
  <dc:creator>abhisheK</dc:creator>
  <cp:lastModifiedBy>google1587617508</cp:lastModifiedBy>
  <dcterms:modified xsi:type="dcterms:W3CDTF">2020-06-11T18:01:56Z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